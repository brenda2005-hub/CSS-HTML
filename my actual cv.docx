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ED22AE" w:rsidP="00ED22AE">
            <w:pPr>
              <w:pStyle w:val="Title"/>
              <w:jc w:val="left"/>
            </w:pPr>
            <w:r>
              <w:t>brenda akinyi OLIECH</w:t>
            </w:r>
          </w:p>
          <w:p w:rsidR="00692703" w:rsidRPr="00CF1A49" w:rsidRDefault="009D5A30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CA4773F983AB4230A77E1603B6E803A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81BFFE936E542D6996D8084F398E3A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ED22AE">
              <w:t>+25475455585521</w:t>
            </w:r>
          </w:p>
          <w:p w:rsidR="00692703" w:rsidRPr="00CF1A49" w:rsidRDefault="009D5A30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92D729F7DDB94DB7B15A05DF8B2BC2F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013A5425CF948F3B6DAC755CB63548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8318FA1161D94471BFE30314F1AECFE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338369D0E1B4ACCAD5836532A2F30F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AFE019F2B35E4BF8A5162BC7E21FB73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ED3AB4">
            <w:pPr>
              <w:contextualSpacing w:val="0"/>
            </w:pPr>
          </w:p>
        </w:tc>
      </w:tr>
    </w:tbl>
    <w:p w:rsidR="004E01EB" w:rsidRPr="00CF1A49" w:rsidRDefault="009D5A3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D7A0B35BB974A83B6F827F0CC099CF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ED22AE" w:rsidP="001D0BF1">
            <w:pPr>
              <w:pStyle w:val="Heading3"/>
              <w:contextualSpacing w:val="0"/>
              <w:outlineLvl w:val="2"/>
            </w:pPr>
            <w:r>
              <w:t>MARCH 2022</w:t>
            </w:r>
            <w:r w:rsidR="001D0BF1" w:rsidRPr="00CF1A49">
              <w:t xml:space="preserve"> – </w:t>
            </w:r>
            <w:r>
              <w:t>DEC2024</w:t>
            </w:r>
          </w:p>
          <w:p w:rsidR="001D0BF1" w:rsidRPr="00CF1A49" w:rsidRDefault="00ED22AE" w:rsidP="001D0BF1">
            <w:pPr>
              <w:pStyle w:val="Heading2"/>
              <w:contextualSpacing w:val="0"/>
              <w:outlineLvl w:val="1"/>
            </w:pPr>
            <w:r>
              <w:t>WEB DESIGNER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KENGEN</w:t>
            </w:r>
          </w:p>
          <w:p w:rsidR="001E3120" w:rsidRPr="00CF1A49" w:rsidRDefault="00ED22AE" w:rsidP="00ED22AE">
            <w:pPr>
              <w:contextualSpacing w:val="0"/>
            </w:pPr>
            <w:r>
              <w:t>I am  a trained web designer able to create a website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ED22AE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358BB4392C884018B63AB5E08B4A1D1A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ED22AE" w:rsidP="001D0BF1">
            <w:pPr>
              <w:pStyle w:val="Heading3"/>
              <w:contextualSpacing w:val="0"/>
              <w:outlineLvl w:val="2"/>
            </w:pPr>
            <w:r>
              <w:t>march 2017</w:t>
            </w:r>
          </w:p>
          <w:p w:rsidR="001D0BF1" w:rsidRPr="00CF1A49" w:rsidRDefault="00ED22AE" w:rsidP="001D0BF1">
            <w:pPr>
              <w:pStyle w:val="Heading2"/>
              <w:contextualSpacing w:val="0"/>
              <w:outlineLvl w:val="1"/>
            </w:pPr>
            <w:r>
              <w:t>information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kca university</w:t>
            </w:r>
          </w:p>
          <w:p w:rsidR="007538DC" w:rsidRPr="00CF1A49" w:rsidRDefault="00630874" w:rsidP="00ED22AE">
            <w:pPr>
              <w:contextualSpacing w:val="0"/>
            </w:pPr>
            <w:r>
              <w:t xml:space="preserve">I got a first class honor </w:t>
            </w:r>
            <w:r w:rsidR="00ED22AE">
              <w:t>after putting a lot of effort in information technology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ED22AE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90214C7F79444ED7BA0409C8A1642FFD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F4E6D" w:rsidRDefault="00ED22AE" w:rsidP="00A32644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t>I am skilled in the following languages</w:t>
            </w:r>
            <w:r w:rsidR="00A32644">
              <w:t>:</w:t>
            </w:r>
            <w:r>
              <w:t xml:space="preserve"> </w:t>
            </w:r>
          </w:p>
          <w:p w:rsidR="00ED22AE" w:rsidRDefault="00ED22AE" w:rsidP="00ED22AE">
            <w:pPr>
              <w:pStyle w:val="ListBullet"/>
              <w:contextualSpacing w:val="0"/>
            </w:pPr>
            <w:r>
              <w:t>Html</w:t>
            </w:r>
          </w:p>
          <w:p w:rsidR="00ED22AE" w:rsidRPr="006E1507" w:rsidRDefault="00ED22AE" w:rsidP="00ED22AE">
            <w:pPr>
              <w:pStyle w:val="ListBullet"/>
              <w:contextualSpacing w:val="0"/>
            </w:pPr>
            <w:r>
              <w:t>Java script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A3264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bookmarkStart w:id="0" w:name="_GoBack"/>
            <w:bookmarkEnd w:id="0"/>
          </w:p>
        </w:tc>
      </w:tr>
    </w:tbl>
    <w:p w:rsidR="00B51D1B" w:rsidRDefault="00ED22AE" w:rsidP="00ED22AE">
      <w:pPr>
        <w:pStyle w:val="Heading1"/>
      </w:pPr>
      <w:r>
        <w:t>ACTIVITIES</w:t>
      </w:r>
    </w:p>
    <w:p w:rsidR="00ED22AE" w:rsidRDefault="00ED22AE" w:rsidP="00ED22AE">
      <w:pPr>
        <w:pStyle w:val="Heading1"/>
      </w:pPr>
    </w:p>
    <w:p w:rsidR="00ED22AE" w:rsidRPr="00ED22AE" w:rsidRDefault="00ED22AE" w:rsidP="00ED22AE">
      <w:pPr>
        <w:pStyle w:val="ContactInfo"/>
        <w:tabs>
          <w:tab w:val="left" w:pos="376"/>
          <w:tab w:val="center" w:pos="4680"/>
        </w:tabs>
        <w:jc w:val="left"/>
      </w:pPr>
      <w:r>
        <w:tab/>
        <w:t>Apart from coding I am also a novel writer</w:t>
      </w:r>
      <w:r w:rsidR="00ED3248">
        <w:t xml:space="preserve"> and also good in speaking French, German and English. I am able to work and cooperate with the team as expected. </w:t>
      </w:r>
    </w:p>
    <w:sectPr w:rsidR="00ED22AE" w:rsidRPr="00ED22AE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A30" w:rsidRDefault="009D5A30" w:rsidP="0068194B">
      <w:r>
        <w:separator/>
      </w:r>
    </w:p>
    <w:p w:rsidR="009D5A30" w:rsidRDefault="009D5A30"/>
    <w:p w:rsidR="009D5A30" w:rsidRDefault="009D5A30"/>
  </w:endnote>
  <w:endnote w:type="continuationSeparator" w:id="0">
    <w:p w:rsidR="009D5A30" w:rsidRDefault="009D5A30" w:rsidP="0068194B">
      <w:r>
        <w:continuationSeparator/>
      </w:r>
    </w:p>
    <w:p w:rsidR="009D5A30" w:rsidRDefault="009D5A30"/>
    <w:p w:rsidR="009D5A30" w:rsidRDefault="009D5A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A30" w:rsidRDefault="009D5A30" w:rsidP="0068194B">
      <w:r>
        <w:separator/>
      </w:r>
    </w:p>
    <w:p w:rsidR="009D5A30" w:rsidRDefault="009D5A30"/>
    <w:p w:rsidR="009D5A30" w:rsidRDefault="009D5A30"/>
  </w:footnote>
  <w:footnote w:type="continuationSeparator" w:id="0">
    <w:p w:rsidR="009D5A30" w:rsidRDefault="009D5A30" w:rsidP="0068194B">
      <w:r>
        <w:continuationSeparator/>
      </w:r>
    </w:p>
    <w:p w:rsidR="009D5A30" w:rsidRDefault="009D5A30"/>
    <w:p w:rsidR="009D5A30" w:rsidRDefault="009D5A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C5D25A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A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1ED8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0874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5A30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644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22AE"/>
    <w:rsid w:val="00ED3248"/>
    <w:rsid w:val="00ED3AB4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687DC-72BB-40A8-A739-C2BCD2E9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d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4773F983AB4230A77E1603B6E8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ACB18-208F-4791-9DF5-71820E6847AC}"/>
      </w:docPartPr>
      <w:docPartBody>
        <w:p w:rsidR="008036B3" w:rsidRDefault="00FA5BB6">
          <w:pPr>
            <w:pStyle w:val="CA4773F983AB4230A77E1603B6E803AA"/>
          </w:pPr>
          <w:r w:rsidRPr="00CF1A49">
            <w:t>Address</w:t>
          </w:r>
        </w:p>
      </w:docPartBody>
    </w:docPart>
    <w:docPart>
      <w:docPartPr>
        <w:name w:val="581BFFE936E542D6996D8084F398E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A6F1B-F3F2-47B5-BBC4-FBDD8F358635}"/>
      </w:docPartPr>
      <w:docPartBody>
        <w:p w:rsidR="008036B3" w:rsidRDefault="00FA5BB6">
          <w:pPr>
            <w:pStyle w:val="581BFFE936E542D6996D8084F398E3AC"/>
          </w:pPr>
          <w:r w:rsidRPr="00CF1A49">
            <w:t>·</w:t>
          </w:r>
        </w:p>
      </w:docPartBody>
    </w:docPart>
    <w:docPart>
      <w:docPartPr>
        <w:name w:val="92D729F7DDB94DB7B15A05DF8B2BC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1629F-E3ED-45ED-8183-BA6EBD0587D8}"/>
      </w:docPartPr>
      <w:docPartBody>
        <w:p w:rsidR="008036B3" w:rsidRDefault="00FA5BB6">
          <w:pPr>
            <w:pStyle w:val="92D729F7DDB94DB7B15A05DF8B2BC2F4"/>
          </w:pPr>
          <w:r w:rsidRPr="00CF1A49">
            <w:t>Email</w:t>
          </w:r>
        </w:p>
      </w:docPartBody>
    </w:docPart>
    <w:docPart>
      <w:docPartPr>
        <w:name w:val="3013A5425CF948F3B6DAC755CB635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A4B6D-A5AB-428A-AC76-8BBF54EF049A}"/>
      </w:docPartPr>
      <w:docPartBody>
        <w:p w:rsidR="008036B3" w:rsidRDefault="00FA5BB6">
          <w:pPr>
            <w:pStyle w:val="3013A5425CF948F3B6DAC755CB635485"/>
          </w:pPr>
          <w:r w:rsidRPr="00CF1A49">
            <w:t>·</w:t>
          </w:r>
        </w:p>
      </w:docPartBody>
    </w:docPart>
    <w:docPart>
      <w:docPartPr>
        <w:name w:val="8318FA1161D94471BFE30314F1AEC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E6950-6C04-4481-A006-57342406DEE1}"/>
      </w:docPartPr>
      <w:docPartBody>
        <w:p w:rsidR="008036B3" w:rsidRDefault="00FA5BB6">
          <w:pPr>
            <w:pStyle w:val="8318FA1161D94471BFE30314F1AECFE7"/>
          </w:pPr>
          <w:r w:rsidRPr="00CF1A49">
            <w:t>LinkedIn Profile</w:t>
          </w:r>
        </w:p>
      </w:docPartBody>
    </w:docPart>
    <w:docPart>
      <w:docPartPr>
        <w:name w:val="9338369D0E1B4ACCAD5836532A2F3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F25B2-E265-4850-86B0-B2216EDB8FA9}"/>
      </w:docPartPr>
      <w:docPartBody>
        <w:p w:rsidR="008036B3" w:rsidRDefault="00FA5BB6">
          <w:pPr>
            <w:pStyle w:val="9338369D0E1B4ACCAD5836532A2F30F3"/>
          </w:pPr>
          <w:r w:rsidRPr="00CF1A49">
            <w:t>·</w:t>
          </w:r>
        </w:p>
      </w:docPartBody>
    </w:docPart>
    <w:docPart>
      <w:docPartPr>
        <w:name w:val="AFE019F2B35E4BF8A5162BC7E21FB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88524-606C-4E65-AB2C-B7E678A88D85}"/>
      </w:docPartPr>
      <w:docPartBody>
        <w:p w:rsidR="008036B3" w:rsidRDefault="00FA5BB6">
          <w:pPr>
            <w:pStyle w:val="AFE019F2B35E4BF8A5162BC7E21FB738"/>
          </w:pPr>
          <w:r w:rsidRPr="00CF1A49">
            <w:t>Twitter/Blog/Portfolio</w:t>
          </w:r>
        </w:p>
      </w:docPartBody>
    </w:docPart>
    <w:docPart>
      <w:docPartPr>
        <w:name w:val="1D7A0B35BB974A83B6F827F0CC099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B71BD-1078-47DC-B96D-B313B88B44FA}"/>
      </w:docPartPr>
      <w:docPartBody>
        <w:p w:rsidR="008036B3" w:rsidRDefault="00FA5BB6">
          <w:pPr>
            <w:pStyle w:val="1D7A0B35BB974A83B6F827F0CC099CF4"/>
          </w:pPr>
          <w:r w:rsidRPr="00CF1A49">
            <w:t>Experience</w:t>
          </w:r>
        </w:p>
      </w:docPartBody>
    </w:docPart>
    <w:docPart>
      <w:docPartPr>
        <w:name w:val="358BB4392C884018B63AB5E08B4A1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8A39-B244-48FD-8043-0BE4A5C14691}"/>
      </w:docPartPr>
      <w:docPartBody>
        <w:p w:rsidR="008036B3" w:rsidRDefault="00FA5BB6">
          <w:pPr>
            <w:pStyle w:val="358BB4392C884018B63AB5E08B4A1D1A"/>
          </w:pPr>
          <w:r w:rsidRPr="00CF1A49">
            <w:t>Education</w:t>
          </w:r>
        </w:p>
      </w:docPartBody>
    </w:docPart>
    <w:docPart>
      <w:docPartPr>
        <w:name w:val="90214C7F79444ED7BA0409C8A1642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BFC31-7C2E-4952-8212-F855C1237481}"/>
      </w:docPartPr>
      <w:docPartBody>
        <w:p w:rsidR="008036B3" w:rsidRDefault="00FA5BB6">
          <w:pPr>
            <w:pStyle w:val="90214C7F79444ED7BA0409C8A1642FF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B6"/>
    <w:rsid w:val="001C5918"/>
    <w:rsid w:val="008036B3"/>
    <w:rsid w:val="00FA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A869F335C04C49BC0048A59CCBB10E">
    <w:name w:val="46A869F335C04C49BC0048A59CCBB10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72BE264B0FC4F3CBDBE3B7C3F74E13C">
    <w:name w:val="372BE264B0FC4F3CBDBE3B7C3F74E13C"/>
  </w:style>
  <w:style w:type="paragraph" w:customStyle="1" w:styleId="CA4773F983AB4230A77E1603B6E803AA">
    <w:name w:val="CA4773F983AB4230A77E1603B6E803AA"/>
  </w:style>
  <w:style w:type="paragraph" w:customStyle="1" w:styleId="581BFFE936E542D6996D8084F398E3AC">
    <w:name w:val="581BFFE936E542D6996D8084F398E3AC"/>
  </w:style>
  <w:style w:type="paragraph" w:customStyle="1" w:styleId="309CE06C733144448EDC5AE3E9949356">
    <w:name w:val="309CE06C733144448EDC5AE3E9949356"/>
  </w:style>
  <w:style w:type="paragraph" w:customStyle="1" w:styleId="92D729F7DDB94DB7B15A05DF8B2BC2F4">
    <w:name w:val="92D729F7DDB94DB7B15A05DF8B2BC2F4"/>
  </w:style>
  <w:style w:type="paragraph" w:customStyle="1" w:styleId="3013A5425CF948F3B6DAC755CB635485">
    <w:name w:val="3013A5425CF948F3B6DAC755CB635485"/>
  </w:style>
  <w:style w:type="paragraph" w:customStyle="1" w:styleId="8318FA1161D94471BFE30314F1AECFE7">
    <w:name w:val="8318FA1161D94471BFE30314F1AECFE7"/>
  </w:style>
  <w:style w:type="paragraph" w:customStyle="1" w:styleId="9338369D0E1B4ACCAD5836532A2F30F3">
    <w:name w:val="9338369D0E1B4ACCAD5836532A2F30F3"/>
  </w:style>
  <w:style w:type="paragraph" w:customStyle="1" w:styleId="AFE019F2B35E4BF8A5162BC7E21FB738">
    <w:name w:val="AFE019F2B35E4BF8A5162BC7E21FB738"/>
  </w:style>
  <w:style w:type="paragraph" w:customStyle="1" w:styleId="868CD12353A54ED494BC4DEBC0BE4001">
    <w:name w:val="868CD12353A54ED494BC4DEBC0BE4001"/>
  </w:style>
  <w:style w:type="paragraph" w:customStyle="1" w:styleId="1D7A0B35BB974A83B6F827F0CC099CF4">
    <w:name w:val="1D7A0B35BB974A83B6F827F0CC099CF4"/>
  </w:style>
  <w:style w:type="paragraph" w:customStyle="1" w:styleId="98EBFF0BFCFA49DB9461E43A3081B710">
    <w:name w:val="98EBFF0BFCFA49DB9461E43A3081B710"/>
  </w:style>
  <w:style w:type="paragraph" w:customStyle="1" w:styleId="974594F3FAC244C6B90F919006AB759B">
    <w:name w:val="974594F3FAC244C6B90F919006AB759B"/>
  </w:style>
  <w:style w:type="paragraph" w:customStyle="1" w:styleId="6551867BC35D4E36ACB17011AB3808B4">
    <w:name w:val="6551867BC35D4E36ACB17011AB3808B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47DB6000C644F4AAB56DC101E62F6B3">
    <w:name w:val="447DB6000C644F4AAB56DC101E62F6B3"/>
  </w:style>
  <w:style w:type="paragraph" w:customStyle="1" w:styleId="76DBF851425A4ABC854C9BAAEB02AC15">
    <w:name w:val="76DBF851425A4ABC854C9BAAEB02AC15"/>
  </w:style>
  <w:style w:type="paragraph" w:customStyle="1" w:styleId="F39147017E3541BCAF39DA3ED4B19E6E">
    <w:name w:val="F39147017E3541BCAF39DA3ED4B19E6E"/>
  </w:style>
  <w:style w:type="paragraph" w:customStyle="1" w:styleId="B17894C3295944B7B6A78197397306FF">
    <w:name w:val="B17894C3295944B7B6A78197397306FF"/>
  </w:style>
  <w:style w:type="paragraph" w:customStyle="1" w:styleId="EB9368728A114105BED6279F24E261F7">
    <w:name w:val="EB9368728A114105BED6279F24E261F7"/>
  </w:style>
  <w:style w:type="paragraph" w:customStyle="1" w:styleId="35D360D96B34454F8BD672464271A2B5">
    <w:name w:val="35D360D96B34454F8BD672464271A2B5"/>
  </w:style>
  <w:style w:type="paragraph" w:customStyle="1" w:styleId="486C8B8CA1834C408E8AEF6B0773B3FA">
    <w:name w:val="486C8B8CA1834C408E8AEF6B0773B3FA"/>
  </w:style>
  <w:style w:type="paragraph" w:customStyle="1" w:styleId="358BB4392C884018B63AB5E08B4A1D1A">
    <w:name w:val="358BB4392C884018B63AB5E08B4A1D1A"/>
  </w:style>
  <w:style w:type="paragraph" w:customStyle="1" w:styleId="7C8ACE17D77A4B0CA1B71684232F1128">
    <w:name w:val="7C8ACE17D77A4B0CA1B71684232F1128"/>
  </w:style>
  <w:style w:type="paragraph" w:customStyle="1" w:styleId="B112511550384889AD4FB68B8F588CDF">
    <w:name w:val="B112511550384889AD4FB68B8F588CDF"/>
  </w:style>
  <w:style w:type="paragraph" w:customStyle="1" w:styleId="0B038A2BEAAE42B9A690887A00C68F63">
    <w:name w:val="0B038A2BEAAE42B9A690887A00C68F63"/>
  </w:style>
  <w:style w:type="paragraph" w:customStyle="1" w:styleId="79F938781D944FF187FD7AED3EC74F1A">
    <w:name w:val="79F938781D944FF187FD7AED3EC74F1A"/>
  </w:style>
  <w:style w:type="paragraph" w:customStyle="1" w:styleId="476C8F2670654F6C889C08856131575D">
    <w:name w:val="476C8F2670654F6C889C08856131575D"/>
  </w:style>
  <w:style w:type="paragraph" w:customStyle="1" w:styleId="A017DA61338B4821BD5F456231F69FB2">
    <w:name w:val="A017DA61338B4821BD5F456231F69FB2"/>
  </w:style>
  <w:style w:type="paragraph" w:customStyle="1" w:styleId="E408C2EFE4FF4A5EAB8B5FF8F4FA88D8">
    <w:name w:val="E408C2EFE4FF4A5EAB8B5FF8F4FA88D8"/>
  </w:style>
  <w:style w:type="paragraph" w:customStyle="1" w:styleId="2F8A021962494D36AAA6F4FF0BE1D830">
    <w:name w:val="2F8A021962494D36AAA6F4FF0BE1D830"/>
  </w:style>
  <w:style w:type="paragraph" w:customStyle="1" w:styleId="97CBCA1D6AAB470AAD0830AADDAB5871">
    <w:name w:val="97CBCA1D6AAB470AAD0830AADDAB5871"/>
  </w:style>
  <w:style w:type="paragraph" w:customStyle="1" w:styleId="A7CF0CEA189740B5B631EF5B1101B095">
    <w:name w:val="A7CF0CEA189740B5B631EF5B1101B095"/>
  </w:style>
  <w:style w:type="paragraph" w:customStyle="1" w:styleId="90214C7F79444ED7BA0409C8A1642FFD">
    <w:name w:val="90214C7F79444ED7BA0409C8A1642FFD"/>
  </w:style>
  <w:style w:type="paragraph" w:customStyle="1" w:styleId="F4DC8D983E354291B7136F6E88BA3FB3">
    <w:name w:val="F4DC8D983E354291B7136F6E88BA3FB3"/>
  </w:style>
  <w:style w:type="paragraph" w:customStyle="1" w:styleId="6B3FF4B5E93E40B484DC33D57E5CCBE8">
    <w:name w:val="6B3FF4B5E93E40B484DC33D57E5CCBE8"/>
  </w:style>
  <w:style w:type="paragraph" w:customStyle="1" w:styleId="4C5CDDE811C345B4BD061880BBC3CB90">
    <w:name w:val="4C5CDDE811C345B4BD061880BBC3CB90"/>
  </w:style>
  <w:style w:type="paragraph" w:customStyle="1" w:styleId="A5DF93F8BFE046F3B5A8D945877737AA">
    <w:name w:val="A5DF93F8BFE046F3B5A8D945877737AA"/>
  </w:style>
  <w:style w:type="paragraph" w:customStyle="1" w:styleId="0BB470CF7761410C84AD4F98568DD1A2">
    <w:name w:val="0BB470CF7761410C84AD4F98568DD1A2"/>
  </w:style>
  <w:style w:type="paragraph" w:customStyle="1" w:styleId="F1784B49B3134A449D162F0E93447B0A">
    <w:name w:val="F1784B49B3134A449D162F0E93447B0A"/>
  </w:style>
  <w:style w:type="paragraph" w:customStyle="1" w:styleId="E53747917BE045CFA292139696909CF9">
    <w:name w:val="E53747917BE045CFA292139696909C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4</cp:revision>
  <dcterms:created xsi:type="dcterms:W3CDTF">2023-11-25T08:13:00Z</dcterms:created>
  <dcterms:modified xsi:type="dcterms:W3CDTF">2023-11-30T12:40:00Z</dcterms:modified>
  <cp:category/>
</cp:coreProperties>
</file>